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4F9B7" w14:textId="77777777" w:rsidR="00C66861" w:rsidRDefault="00C66861" w:rsidP="00C66861">
      <w:pPr>
        <w:pStyle w:val="Title"/>
        <w:jc w:val="center"/>
        <w:rPr>
          <w:rStyle w:val="BookTitle"/>
          <w:b w:val="0"/>
          <w:i w:val="0"/>
          <w:sz w:val="96"/>
          <w:szCs w:val="96"/>
        </w:rPr>
      </w:pPr>
    </w:p>
    <w:p w14:paraId="6B8CDDEF" w14:textId="77777777" w:rsidR="00C66861" w:rsidRDefault="00C66861" w:rsidP="00C66861">
      <w:pPr>
        <w:pStyle w:val="Title"/>
        <w:jc w:val="center"/>
        <w:rPr>
          <w:rStyle w:val="BookTitle"/>
          <w:b w:val="0"/>
          <w:i w:val="0"/>
          <w:sz w:val="96"/>
          <w:szCs w:val="96"/>
        </w:rPr>
      </w:pPr>
    </w:p>
    <w:p w14:paraId="162B0ECA" w14:textId="77777777" w:rsidR="00C66861" w:rsidRPr="001A2FC2" w:rsidRDefault="001A2FC2" w:rsidP="001A2FC2">
      <w:pPr>
        <w:jc w:val="center"/>
        <w:rPr>
          <w:rStyle w:val="BookTitle"/>
          <w:b w:val="0"/>
          <w:i w:val="0"/>
        </w:rPr>
      </w:pPr>
      <w:r>
        <w:rPr>
          <w:rStyle w:val="BookTitle"/>
          <w:b w:val="0"/>
          <w:i w:val="0"/>
        </w:rPr>
        <w:t>&lt;Document Title&gt;</w:t>
      </w:r>
    </w:p>
    <w:p w14:paraId="0CE323B1" w14:textId="77777777" w:rsidR="00C66861" w:rsidRDefault="00C66861" w:rsidP="001A2FC2">
      <w:pPr>
        <w:jc w:val="center"/>
      </w:pPr>
      <w:r>
        <w:t>&lt;</w:t>
      </w:r>
      <w:r w:rsidR="001A2FC2">
        <w:t>Your Name</w:t>
      </w:r>
      <w:r>
        <w:t>&gt;</w:t>
      </w:r>
    </w:p>
    <w:p w14:paraId="00DCFBA5" w14:textId="77777777" w:rsidR="00C66861" w:rsidRDefault="00C66861" w:rsidP="001A2FC2">
      <w:pPr>
        <w:jc w:val="center"/>
      </w:pPr>
      <w:r>
        <w:t>&lt;</w:t>
      </w:r>
      <w:r w:rsidR="001A2FC2">
        <w:t>Student ID</w:t>
      </w:r>
      <w:r>
        <w:t>&gt;</w:t>
      </w:r>
    </w:p>
    <w:p w14:paraId="38AEA137" w14:textId="77777777" w:rsidR="00C66861" w:rsidRDefault="00C66861" w:rsidP="001A2FC2">
      <w:pPr>
        <w:jc w:val="center"/>
      </w:pPr>
      <w:r>
        <w:t>&lt;</w:t>
      </w:r>
      <w:r w:rsidR="001A2FC2">
        <w:t>Course Code</w:t>
      </w:r>
      <w:r>
        <w:t>&gt;</w:t>
      </w:r>
    </w:p>
    <w:p w14:paraId="1E6B7E45" w14:textId="77777777" w:rsidR="00C66861" w:rsidRDefault="00C66861" w:rsidP="001A2FC2">
      <w:pPr>
        <w:jc w:val="center"/>
      </w:pPr>
      <w:r>
        <w:t>&lt;</w:t>
      </w:r>
      <w:r w:rsidR="001A2FC2">
        <w:t>Professor Name</w:t>
      </w:r>
      <w:r>
        <w:t>&gt;</w:t>
      </w:r>
    </w:p>
    <w:p w14:paraId="1CD7E05B" w14:textId="77777777" w:rsidR="001A2FC2" w:rsidRPr="00C66861" w:rsidRDefault="001A2FC2" w:rsidP="001A2FC2">
      <w:pPr>
        <w:jc w:val="center"/>
      </w:pPr>
      <w:r>
        <w:t>&lt;Due Date&gt;</w:t>
      </w:r>
    </w:p>
    <w:p w14:paraId="20C6BAE2" w14:textId="77777777" w:rsidR="00C66861" w:rsidRDefault="00C66861">
      <w:pPr>
        <w:spacing w:line="276" w:lineRule="auto"/>
      </w:pPr>
      <w:r>
        <w:br w:type="page"/>
      </w:r>
    </w:p>
    <w:p w14:paraId="02FC2FF2" w14:textId="77777777" w:rsidR="00C66861" w:rsidRDefault="00C66861">
      <w:pPr>
        <w:spacing w:line="276" w:lineRule="auto"/>
        <w:rPr>
          <w:rFonts w:asciiTheme="majorHAnsi" w:eastAsiaTheme="majorEastAsia" w:hAnsiTheme="majorHAnsi" w:cstheme="majorBidi"/>
          <w:spacing w:val="-10"/>
          <w:kern w:val="28"/>
          <w:sz w:val="56"/>
          <w:szCs w:val="56"/>
        </w:rPr>
      </w:pPr>
    </w:p>
    <w:bookmarkStart w:id="0" w:name="_Toc48746339" w:displacedByCustomXml="next"/>
    <w:sdt>
      <w:sdtPr>
        <w:rPr>
          <w:rFonts w:ascii="Arial" w:eastAsia="Times New Roman" w:hAnsi="Arial" w:cs="Times New Roman"/>
          <w:b w:val="0"/>
          <w:bCs/>
          <w:color w:val="auto"/>
          <w:sz w:val="20"/>
          <w:szCs w:val="24"/>
        </w:rPr>
        <w:id w:val="-238936104"/>
        <w:docPartObj>
          <w:docPartGallery w:val="Table of Contents"/>
          <w:docPartUnique/>
        </w:docPartObj>
      </w:sdtPr>
      <w:sdtEndPr>
        <w:rPr>
          <w:rFonts w:asciiTheme="minorHAnsi" w:hAnsiTheme="minorHAnsi"/>
          <w:bCs w:val="0"/>
          <w:noProof/>
          <w:sz w:val="24"/>
        </w:rPr>
      </w:sdtEndPr>
      <w:sdtContent>
        <w:p w14:paraId="1FC8011A" w14:textId="77777777" w:rsidR="0082782C" w:rsidRDefault="0082782C" w:rsidP="00120CD5">
          <w:pPr>
            <w:pStyle w:val="Heading1"/>
          </w:pPr>
          <w:r>
            <w:t>Table of Contents</w:t>
          </w:r>
          <w:bookmarkEnd w:id="0"/>
        </w:p>
        <w:p w14:paraId="56DF000A" w14:textId="77777777" w:rsidR="00120CD5" w:rsidRDefault="0082782C">
          <w:pPr>
            <w:pStyle w:val="TOC1"/>
            <w:tabs>
              <w:tab w:val="right" w:leader="dot" w:pos="9350"/>
            </w:tabs>
            <w:rPr>
              <w:rFonts w:eastAsiaTheme="minorEastAsia" w:cstheme="minorBidi"/>
              <w:b w:val="0"/>
              <w:bCs w:val="0"/>
              <w:noProof/>
              <w:lang w:eastAsia="zh-CN"/>
            </w:rPr>
          </w:pPr>
          <w:r>
            <w:rPr>
              <w:b w:val="0"/>
              <w:bCs w:val="0"/>
            </w:rPr>
            <w:fldChar w:fldCharType="begin"/>
          </w:r>
          <w:r>
            <w:instrText xml:space="preserve"> TOC \o "1-3" \h \z \u </w:instrText>
          </w:r>
          <w:r>
            <w:rPr>
              <w:b w:val="0"/>
              <w:bCs w:val="0"/>
            </w:rPr>
            <w:fldChar w:fldCharType="separate"/>
          </w:r>
          <w:hyperlink w:anchor="_Toc48746339" w:history="1">
            <w:r w:rsidR="00120CD5" w:rsidRPr="00A22504">
              <w:rPr>
                <w:rStyle w:val="Hyperlink"/>
                <w:noProof/>
              </w:rPr>
              <w:t>Table of Contents</w:t>
            </w:r>
            <w:r w:rsidR="00120CD5">
              <w:rPr>
                <w:noProof/>
                <w:webHidden/>
              </w:rPr>
              <w:tab/>
            </w:r>
            <w:r w:rsidR="00120CD5">
              <w:rPr>
                <w:noProof/>
                <w:webHidden/>
              </w:rPr>
              <w:fldChar w:fldCharType="begin"/>
            </w:r>
            <w:r w:rsidR="00120CD5">
              <w:rPr>
                <w:noProof/>
                <w:webHidden/>
              </w:rPr>
              <w:instrText xml:space="preserve"> PAGEREF _Toc48746339 \h </w:instrText>
            </w:r>
            <w:r w:rsidR="00120CD5">
              <w:rPr>
                <w:noProof/>
                <w:webHidden/>
              </w:rPr>
            </w:r>
            <w:r w:rsidR="00120CD5">
              <w:rPr>
                <w:noProof/>
                <w:webHidden/>
              </w:rPr>
              <w:fldChar w:fldCharType="separate"/>
            </w:r>
            <w:r w:rsidR="00AD3B52">
              <w:rPr>
                <w:noProof/>
                <w:webHidden/>
              </w:rPr>
              <w:t>2</w:t>
            </w:r>
            <w:r w:rsidR="00120CD5">
              <w:rPr>
                <w:noProof/>
                <w:webHidden/>
              </w:rPr>
              <w:fldChar w:fldCharType="end"/>
            </w:r>
          </w:hyperlink>
        </w:p>
        <w:p w14:paraId="441155F3" w14:textId="77777777" w:rsidR="00120CD5" w:rsidRDefault="0094408F">
          <w:pPr>
            <w:pStyle w:val="TOC1"/>
            <w:tabs>
              <w:tab w:val="right" w:leader="dot" w:pos="9350"/>
            </w:tabs>
            <w:rPr>
              <w:rFonts w:eastAsiaTheme="minorEastAsia" w:cstheme="minorBidi"/>
              <w:b w:val="0"/>
              <w:bCs w:val="0"/>
              <w:noProof/>
              <w:lang w:eastAsia="zh-CN"/>
            </w:rPr>
          </w:pPr>
          <w:hyperlink w:anchor="_Toc48746340" w:history="1">
            <w:r w:rsidR="00120CD5" w:rsidRPr="00A22504">
              <w:rPr>
                <w:rStyle w:val="Hyperlink"/>
                <w:noProof/>
              </w:rPr>
              <w:t>Lab &lt;n&gt; - &lt;Lab Name&gt;</w:t>
            </w:r>
            <w:r w:rsidR="00120CD5">
              <w:rPr>
                <w:noProof/>
                <w:webHidden/>
              </w:rPr>
              <w:tab/>
            </w:r>
            <w:r w:rsidR="00120CD5">
              <w:rPr>
                <w:noProof/>
                <w:webHidden/>
              </w:rPr>
              <w:fldChar w:fldCharType="begin"/>
            </w:r>
            <w:r w:rsidR="00120CD5">
              <w:rPr>
                <w:noProof/>
                <w:webHidden/>
              </w:rPr>
              <w:instrText xml:space="preserve"> PAGEREF _Toc48746340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681B2EB4" w14:textId="77777777" w:rsidR="00120CD5" w:rsidRDefault="0094408F">
          <w:pPr>
            <w:pStyle w:val="TOC1"/>
            <w:tabs>
              <w:tab w:val="right" w:leader="dot" w:pos="9350"/>
            </w:tabs>
            <w:rPr>
              <w:rFonts w:eastAsiaTheme="minorEastAsia" w:cstheme="minorBidi"/>
              <w:b w:val="0"/>
              <w:bCs w:val="0"/>
              <w:noProof/>
              <w:lang w:eastAsia="zh-CN"/>
            </w:rPr>
          </w:pPr>
          <w:hyperlink w:anchor="_Toc48746341" w:history="1">
            <w:r w:rsidR="00120CD5" w:rsidRPr="00A22504">
              <w:rPr>
                <w:rStyle w:val="Hyperlink"/>
                <w:noProof/>
              </w:rPr>
              <w:t>Part &lt;n&gt;</w:t>
            </w:r>
            <w:r w:rsidR="00120CD5">
              <w:rPr>
                <w:noProof/>
                <w:webHidden/>
              </w:rPr>
              <w:tab/>
            </w:r>
            <w:r w:rsidR="00120CD5">
              <w:rPr>
                <w:noProof/>
                <w:webHidden/>
              </w:rPr>
              <w:fldChar w:fldCharType="begin"/>
            </w:r>
            <w:r w:rsidR="00120CD5">
              <w:rPr>
                <w:noProof/>
                <w:webHidden/>
              </w:rPr>
              <w:instrText xml:space="preserve"> PAGEREF _Toc48746341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75DBB103" w14:textId="77777777" w:rsidR="00120CD5" w:rsidRDefault="0094408F">
          <w:pPr>
            <w:pStyle w:val="TOC2"/>
            <w:tabs>
              <w:tab w:val="right" w:leader="dot" w:pos="9350"/>
            </w:tabs>
            <w:rPr>
              <w:rFonts w:eastAsiaTheme="minorEastAsia" w:cstheme="minorBidi"/>
              <w:b w:val="0"/>
              <w:bCs w:val="0"/>
              <w:noProof/>
              <w:sz w:val="24"/>
              <w:szCs w:val="24"/>
              <w:lang w:eastAsia="zh-CN"/>
            </w:rPr>
          </w:pPr>
          <w:hyperlink w:anchor="_Toc48746342" w:history="1">
            <w:r w:rsidR="00120CD5" w:rsidRPr="00A22504">
              <w:rPr>
                <w:rStyle w:val="Hyperlink"/>
                <w:noProof/>
              </w:rPr>
              <w:t>Description</w:t>
            </w:r>
            <w:r w:rsidR="00120CD5">
              <w:rPr>
                <w:noProof/>
                <w:webHidden/>
              </w:rPr>
              <w:tab/>
            </w:r>
            <w:r w:rsidR="00120CD5">
              <w:rPr>
                <w:noProof/>
                <w:webHidden/>
              </w:rPr>
              <w:fldChar w:fldCharType="begin"/>
            </w:r>
            <w:r w:rsidR="00120CD5">
              <w:rPr>
                <w:noProof/>
                <w:webHidden/>
              </w:rPr>
              <w:instrText xml:space="preserve"> PAGEREF _Toc48746342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0822C970" w14:textId="77777777" w:rsidR="00120CD5" w:rsidRDefault="0094408F">
          <w:pPr>
            <w:pStyle w:val="TOC2"/>
            <w:tabs>
              <w:tab w:val="right" w:leader="dot" w:pos="9350"/>
            </w:tabs>
            <w:rPr>
              <w:rFonts w:eastAsiaTheme="minorEastAsia" w:cstheme="minorBidi"/>
              <w:b w:val="0"/>
              <w:bCs w:val="0"/>
              <w:noProof/>
              <w:sz w:val="24"/>
              <w:szCs w:val="24"/>
              <w:lang w:eastAsia="zh-CN"/>
            </w:rPr>
          </w:pPr>
          <w:hyperlink w:anchor="_Toc48746343" w:history="1">
            <w:r w:rsidR="00120CD5" w:rsidRPr="00A22504">
              <w:rPr>
                <w:rStyle w:val="Hyperlink"/>
                <w:noProof/>
              </w:rPr>
              <w:t>Preparation</w:t>
            </w:r>
            <w:r w:rsidR="00120CD5">
              <w:rPr>
                <w:noProof/>
                <w:webHidden/>
              </w:rPr>
              <w:tab/>
            </w:r>
            <w:r w:rsidR="00120CD5">
              <w:rPr>
                <w:noProof/>
                <w:webHidden/>
              </w:rPr>
              <w:fldChar w:fldCharType="begin"/>
            </w:r>
            <w:r w:rsidR="00120CD5">
              <w:rPr>
                <w:noProof/>
                <w:webHidden/>
              </w:rPr>
              <w:instrText xml:space="preserve"> PAGEREF _Toc48746343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39967F37" w14:textId="77777777" w:rsidR="00120CD5" w:rsidRDefault="0094408F">
          <w:pPr>
            <w:pStyle w:val="TOC2"/>
            <w:tabs>
              <w:tab w:val="right" w:leader="dot" w:pos="9350"/>
            </w:tabs>
            <w:rPr>
              <w:rFonts w:eastAsiaTheme="minorEastAsia" w:cstheme="minorBidi"/>
              <w:b w:val="0"/>
              <w:bCs w:val="0"/>
              <w:noProof/>
              <w:sz w:val="24"/>
              <w:szCs w:val="24"/>
              <w:lang w:eastAsia="zh-CN"/>
            </w:rPr>
          </w:pPr>
          <w:hyperlink w:anchor="_Toc48746344" w:history="1">
            <w:r w:rsidR="00120CD5" w:rsidRPr="00A22504">
              <w:rPr>
                <w:rStyle w:val="Hyperlink"/>
                <w:noProof/>
              </w:rPr>
              <w:t>Observations</w:t>
            </w:r>
            <w:r w:rsidR="00120CD5">
              <w:rPr>
                <w:noProof/>
                <w:webHidden/>
              </w:rPr>
              <w:tab/>
            </w:r>
            <w:r w:rsidR="00120CD5">
              <w:rPr>
                <w:noProof/>
                <w:webHidden/>
              </w:rPr>
              <w:fldChar w:fldCharType="begin"/>
            </w:r>
            <w:r w:rsidR="00120CD5">
              <w:rPr>
                <w:noProof/>
                <w:webHidden/>
              </w:rPr>
              <w:instrText xml:space="preserve"> PAGEREF _Toc48746344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5D9B3D4A" w14:textId="77777777" w:rsidR="00120CD5" w:rsidRDefault="0094408F">
          <w:pPr>
            <w:pStyle w:val="TOC2"/>
            <w:tabs>
              <w:tab w:val="right" w:leader="dot" w:pos="9350"/>
            </w:tabs>
            <w:rPr>
              <w:rFonts w:eastAsiaTheme="minorEastAsia" w:cstheme="minorBidi"/>
              <w:b w:val="0"/>
              <w:bCs w:val="0"/>
              <w:noProof/>
              <w:sz w:val="24"/>
              <w:szCs w:val="24"/>
              <w:lang w:eastAsia="zh-CN"/>
            </w:rPr>
          </w:pPr>
          <w:hyperlink w:anchor="_Toc48746345" w:history="1">
            <w:r w:rsidR="00120CD5" w:rsidRPr="00A22504">
              <w:rPr>
                <w:rStyle w:val="Hyperlink"/>
                <w:noProof/>
              </w:rPr>
              <w:t>Screenshots</w:t>
            </w:r>
            <w:r w:rsidR="00120CD5">
              <w:rPr>
                <w:noProof/>
                <w:webHidden/>
              </w:rPr>
              <w:tab/>
            </w:r>
            <w:r w:rsidR="00120CD5">
              <w:rPr>
                <w:noProof/>
                <w:webHidden/>
              </w:rPr>
              <w:fldChar w:fldCharType="begin"/>
            </w:r>
            <w:r w:rsidR="00120CD5">
              <w:rPr>
                <w:noProof/>
                <w:webHidden/>
              </w:rPr>
              <w:instrText xml:space="preserve"> PAGEREF _Toc48746345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278B37B2" w14:textId="77777777" w:rsidR="00120CD5" w:rsidRDefault="0094408F">
          <w:pPr>
            <w:pStyle w:val="TOC2"/>
            <w:tabs>
              <w:tab w:val="right" w:leader="dot" w:pos="9350"/>
            </w:tabs>
            <w:rPr>
              <w:rFonts w:eastAsiaTheme="minorEastAsia" w:cstheme="minorBidi"/>
              <w:b w:val="0"/>
              <w:bCs w:val="0"/>
              <w:noProof/>
              <w:sz w:val="24"/>
              <w:szCs w:val="24"/>
              <w:lang w:eastAsia="zh-CN"/>
            </w:rPr>
          </w:pPr>
          <w:hyperlink w:anchor="_Toc48746346" w:history="1">
            <w:r w:rsidR="00120CD5" w:rsidRPr="00A22504">
              <w:rPr>
                <w:rStyle w:val="Hyperlink"/>
                <w:noProof/>
              </w:rPr>
              <w:t>Reflection</w:t>
            </w:r>
            <w:r w:rsidR="00120CD5">
              <w:rPr>
                <w:noProof/>
                <w:webHidden/>
              </w:rPr>
              <w:tab/>
            </w:r>
            <w:r w:rsidR="00120CD5">
              <w:rPr>
                <w:noProof/>
                <w:webHidden/>
              </w:rPr>
              <w:fldChar w:fldCharType="begin"/>
            </w:r>
            <w:r w:rsidR="00120CD5">
              <w:rPr>
                <w:noProof/>
                <w:webHidden/>
              </w:rPr>
              <w:instrText xml:space="preserve"> PAGEREF _Toc48746346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22E46C27" w14:textId="77777777" w:rsidR="00120CD5" w:rsidRDefault="0094408F">
          <w:pPr>
            <w:pStyle w:val="TOC1"/>
            <w:tabs>
              <w:tab w:val="right" w:leader="dot" w:pos="9350"/>
            </w:tabs>
            <w:rPr>
              <w:rFonts w:eastAsiaTheme="minorEastAsia" w:cstheme="minorBidi"/>
              <w:b w:val="0"/>
              <w:bCs w:val="0"/>
              <w:noProof/>
              <w:lang w:eastAsia="zh-CN"/>
            </w:rPr>
          </w:pPr>
          <w:hyperlink w:anchor="_Toc48746347" w:history="1">
            <w:r w:rsidR="00120CD5" w:rsidRPr="00A22504">
              <w:rPr>
                <w:rStyle w:val="Hyperlink"/>
                <w:noProof/>
              </w:rPr>
              <w:t>References</w:t>
            </w:r>
            <w:r w:rsidR="00120CD5">
              <w:rPr>
                <w:noProof/>
                <w:webHidden/>
              </w:rPr>
              <w:tab/>
            </w:r>
            <w:r w:rsidR="00120CD5">
              <w:rPr>
                <w:noProof/>
                <w:webHidden/>
              </w:rPr>
              <w:fldChar w:fldCharType="begin"/>
            </w:r>
            <w:r w:rsidR="00120CD5">
              <w:rPr>
                <w:noProof/>
                <w:webHidden/>
              </w:rPr>
              <w:instrText xml:space="preserve"> PAGEREF _Toc48746347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3015C865" w14:textId="77777777" w:rsidR="0082782C" w:rsidRDefault="0082782C">
          <w:r>
            <w:rPr>
              <w:b/>
              <w:bCs/>
              <w:noProof/>
            </w:rPr>
            <w:fldChar w:fldCharType="end"/>
          </w:r>
        </w:p>
      </w:sdtContent>
    </w:sdt>
    <w:p w14:paraId="4EB59552" w14:textId="77777777" w:rsidR="0082782C" w:rsidRDefault="0082782C">
      <w:pPr>
        <w:spacing w:line="276" w:lineRule="auto"/>
      </w:pPr>
      <w:r>
        <w:br w:type="page"/>
      </w:r>
    </w:p>
    <w:p w14:paraId="272E4155" w14:textId="77777777" w:rsidR="00C66861" w:rsidRDefault="00C66861">
      <w:pPr>
        <w:spacing w:line="276" w:lineRule="auto"/>
        <w:rPr>
          <w:rFonts w:asciiTheme="majorHAnsi" w:eastAsiaTheme="majorEastAsia" w:hAnsiTheme="majorHAnsi" w:cstheme="majorBidi"/>
          <w:color w:val="365F91" w:themeColor="accent1" w:themeShade="BF"/>
          <w:sz w:val="32"/>
          <w:szCs w:val="32"/>
        </w:rPr>
      </w:pPr>
    </w:p>
    <w:p w14:paraId="348D2BDA" w14:textId="77777777" w:rsidR="00C66861" w:rsidRPr="00120CD5" w:rsidRDefault="00C66861" w:rsidP="00FD32CA">
      <w:pPr>
        <w:pStyle w:val="Heading1"/>
        <w:jc w:val="both"/>
      </w:pPr>
      <w:bookmarkStart w:id="1" w:name="_Toc48746340"/>
      <w:r w:rsidRPr="00120CD5">
        <w:t>Lab &lt;n&gt; - &lt;Lab Name&gt;</w:t>
      </w:r>
      <w:bookmarkEnd w:id="1"/>
    </w:p>
    <w:p w14:paraId="26D81919" w14:textId="77777777" w:rsidR="008F2855" w:rsidRDefault="00C66861" w:rsidP="00FD32CA">
      <w:pPr>
        <w:pStyle w:val="Heading1"/>
        <w:jc w:val="both"/>
      </w:pPr>
      <w:bookmarkStart w:id="2" w:name="_Toc48746341"/>
      <w:r>
        <w:t xml:space="preserve">Part </w:t>
      </w:r>
      <w:r w:rsidR="00120CD5">
        <w:t>&lt;</w:t>
      </w:r>
      <w:r>
        <w:t>n</w:t>
      </w:r>
      <w:r w:rsidR="00120CD5">
        <w:t>&gt;</w:t>
      </w:r>
      <w:bookmarkEnd w:id="2"/>
    </w:p>
    <w:p w14:paraId="4B4791D3" w14:textId="77777777" w:rsidR="00D300DD" w:rsidRPr="00D300DD" w:rsidRDefault="00D300DD" w:rsidP="00FD32CA">
      <w:pPr>
        <w:pStyle w:val="Heading2"/>
        <w:jc w:val="both"/>
      </w:pPr>
      <w:bookmarkStart w:id="3" w:name="_Toc48746342"/>
      <w:r>
        <w:t>Description</w:t>
      </w:r>
      <w:bookmarkEnd w:id="3"/>
    </w:p>
    <w:p w14:paraId="13B218E8" w14:textId="77777777" w:rsidR="00120CD5" w:rsidRPr="00120CD5" w:rsidRDefault="00120CD5" w:rsidP="00FD32CA">
      <w:pPr>
        <w:jc w:val="both"/>
      </w:pPr>
      <w:r>
        <w:t>Write a description of what this part of the lab is supposed to achieve. Be specific. DO NOT copy and paste what is provided in the lab document unless instructed to do so</w:t>
      </w:r>
      <w:r w:rsidR="009F6E35">
        <w:t>. What you write here should prove to your professor that you understand what you are trying to accomplish and what tools you will be using.</w:t>
      </w:r>
    </w:p>
    <w:p w14:paraId="32723A2C" w14:textId="77777777" w:rsidR="00342C26" w:rsidRPr="0025145F" w:rsidRDefault="00342C26" w:rsidP="00FD32CA">
      <w:pPr>
        <w:pStyle w:val="Heading2"/>
        <w:jc w:val="both"/>
      </w:pPr>
      <w:bookmarkStart w:id="4" w:name="_Toc48746343"/>
      <w:r>
        <w:t>Preparation</w:t>
      </w:r>
      <w:bookmarkEnd w:id="4"/>
    </w:p>
    <w:p w14:paraId="632E852C" w14:textId="77777777" w:rsidR="00342C26" w:rsidRDefault="00133588" w:rsidP="00FD32CA">
      <w:pPr>
        <w:jc w:val="both"/>
      </w:pPr>
      <w:r w:rsidRPr="009F6E35">
        <w:t xml:space="preserve">This </w:t>
      </w:r>
      <w:r w:rsidR="00D300DD" w:rsidRPr="009F6E35">
        <w:t>section</w:t>
      </w:r>
      <w:r w:rsidRPr="009F6E35">
        <w:t xml:space="preserve"> is </w:t>
      </w:r>
      <w:r w:rsidR="00AD3B52">
        <w:t>required</w:t>
      </w:r>
      <w:r w:rsidR="009F6E35">
        <w:t xml:space="preserve"> unless otherwise specified</w:t>
      </w:r>
      <w:r w:rsidR="00342C26" w:rsidRPr="009F6E35">
        <w:t>.</w:t>
      </w:r>
      <w:r w:rsidRPr="009F6E35">
        <w:t xml:space="preserve"> Writing down what you did to prepare is good practice. It can often be used to troubleshoot problems with the lab.</w:t>
      </w:r>
      <w:r w:rsidR="00D300DD" w:rsidRPr="009F6E35">
        <w:t xml:space="preserve"> If you decide to write something in this section, it must be your own work.</w:t>
      </w:r>
      <w:r w:rsidR="00DD6F81" w:rsidRPr="009F6E35">
        <w:t xml:space="preserve"> Just because there are no marks does not mean you can copy work.</w:t>
      </w:r>
    </w:p>
    <w:p w14:paraId="0AB7C500" w14:textId="77777777" w:rsidR="0002496E" w:rsidRPr="009F6E35" w:rsidRDefault="00133588" w:rsidP="00FD32CA">
      <w:pPr>
        <w:pStyle w:val="Heading2"/>
        <w:jc w:val="both"/>
        <w:rPr>
          <w:rStyle w:val="fieldlabel"/>
          <w:rFonts w:asciiTheme="minorHAnsi" w:hAnsiTheme="minorHAnsi"/>
          <w:color w:val="000000" w:themeColor="text1"/>
          <w:sz w:val="24"/>
        </w:rPr>
      </w:pPr>
      <w:bookmarkStart w:id="5" w:name="_Toc48746344"/>
      <w:r w:rsidRPr="009F6E35">
        <w:rPr>
          <w:rStyle w:val="fieldlabel"/>
          <w:rFonts w:asciiTheme="minorHAnsi" w:hAnsiTheme="minorHAnsi"/>
          <w:color w:val="000000" w:themeColor="text1"/>
          <w:sz w:val="24"/>
        </w:rPr>
        <w:t>Observations</w:t>
      </w:r>
      <w:bookmarkEnd w:id="5"/>
    </w:p>
    <w:p w14:paraId="470D4693" w14:textId="77777777" w:rsidR="0002496E" w:rsidRPr="009F6E35" w:rsidRDefault="00AD3B52" w:rsidP="00FD32CA">
      <w:pPr>
        <w:jc w:val="both"/>
      </w:pPr>
      <w:r w:rsidRPr="009F6E35">
        <w:t xml:space="preserve">This section is </w:t>
      </w:r>
      <w:r>
        <w:t>required unless otherwise specified</w:t>
      </w:r>
      <w:r w:rsidR="00133588" w:rsidRPr="009F6E35">
        <w:t>. You should be recording what you did, unless what you did was obvious. For example, if you enter</w:t>
      </w:r>
      <w:r>
        <w:t xml:space="preserve"> various or uncommon</w:t>
      </w:r>
      <w:r w:rsidR="00133588" w:rsidRPr="009F6E35">
        <w:t xml:space="preserve"> command</w:t>
      </w:r>
      <w:r>
        <w:t>s</w:t>
      </w:r>
      <w:r w:rsidR="00133588" w:rsidRPr="009F6E35">
        <w:t xml:space="preserve"> to complete some assigned task, this </w:t>
      </w:r>
      <w:r>
        <w:t>this is the</w:t>
      </w:r>
      <w:r w:rsidR="00133588" w:rsidRPr="009F6E35">
        <w:t xml:space="preserve"> place to record </w:t>
      </w:r>
      <w:r>
        <w:t>it</w:t>
      </w:r>
      <w:r w:rsidR="00133588" w:rsidRPr="009F6E35">
        <w:t xml:space="preserve"> so you will know what you did in the future. If you received unexpected </w:t>
      </w:r>
      <w:r>
        <w:t>results and had to implement a workaround or research</w:t>
      </w:r>
      <w:r w:rsidR="00133588" w:rsidRPr="009F6E35">
        <w:t xml:space="preserve"> </w:t>
      </w:r>
      <w:r>
        <w:t>an issue</w:t>
      </w:r>
      <w:r w:rsidR="00133588" w:rsidRPr="009F6E35">
        <w:t xml:space="preserve">, this is a great place to record that. </w:t>
      </w:r>
      <w:r>
        <w:t>Do not record simple repetitive tasks here. But rather describe what you did as a whole and what the results were</w:t>
      </w:r>
      <w:r w:rsidR="00133588" w:rsidRPr="009F6E35">
        <w:t>.</w:t>
      </w:r>
    </w:p>
    <w:p w14:paraId="63594A5F" w14:textId="77777777" w:rsidR="00B91A09" w:rsidRPr="009F6E35" w:rsidRDefault="00B91A09" w:rsidP="00FD32CA">
      <w:pPr>
        <w:jc w:val="both"/>
      </w:pPr>
      <w:r w:rsidRPr="009F6E35">
        <w:t xml:space="preserve">Remember that this document should be a key study and comprehension tool. Although it’s challenging, </w:t>
      </w:r>
      <w:r w:rsidR="00D300DD" w:rsidRPr="009F6E35">
        <w:t xml:space="preserve">it’s recommended to </w:t>
      </w:r>
      <w:r w:rsidRPr="009F6E35">
        <w:t>write</w:t>
      </w:r>
      <w:r w:rsidR="00AD3B52">
        <w:t xml:space="preserve"> provide enough detail</w:t>
      </w:r>
      <w:r w:rsidRPr="009F6E35">
        <w:t xml:space="preserve"> so that you can understand what you did</w:t>
      </w:r>
      <w:r w:rsidR="00AD3B52">
        <w:t xml:space="preserve"> and use it as a learning/study resource for future assessments. </w:t>
      </w:r>
    </w:p>
    <w:p w14:paraId="7386F799" w14:textId="77777777" w:rsidR="00DD6F81" w:rsidRDefault="00DD6F81" w:rsidP="00FD32CA">
      <w:pPr>
        <w:jc w:val="both"/>
      </w:pPr>
      <w:r w:rsidRPr="009F6E35">
        <w:t>If you decide to write something in this section, it must be your own work. Just because there are no marks, does not mean you can copy work.</w:t>
      </w:r>
    </w:p>
    <w:p w14:paraId="1BD5A7AA" w14:textId="77777777" w:rsidR="009F6E35" w:rsidRPr="009F6E35" w:rsidRDefault="009F6E35" w:rsidP="00FD32CA">
      <w:pPr>
        <w:jc w:val="both"/>
      </w:pPr>
      <w:bookmarkStart w:id="6" w:name="OLE_LINK1"/>
      <w:bookmarkStart w:id="7" w:name="OLE_LINK2"/>
      <w:r>
        <w:t>If you include something that you typed, you may use the Path-Char style to distinguish that text. If you record one or a series of clicks, you may use the Select-Char style to distinguish that text.</w:t>
      </w:r>
    </w:p>
    <w:bookmarkEnd w:id="6"/>
    <w:bookmarkEnd w:id="7"/>
    <w:p w14:paraId="6E8DDAA1" w14:textId="77777777" w:rsidR="00D300DD" w:rsidRPr="009F6E35" w:rsidRDefault="00D300DD" w:rsidP="00FD32CA">
      <w:pPr>
        <w:jc w:val="both"/>
      </w:pPr>
      <w:r w:rsidRPr="009F6E35">
        <w:t>You may wish include a few of your own strategic screenshots. You should not include trivial screenshots that make it difficult to find the real useful information</w:t>
      </w:r>
      <w:r w:rsidR="009F6E35">
        <w:t xml:space="preserve"> – this is not meant to be a click-by-click record of what you did</w:t>
      </w:r>
      <w:r w:rsidRPr="009F6E35">
        <w:t>. For example, if you are saving a file and want to record the name and path, you should write that as a brief note rather than including a screenshot of the file save dialog.</w:t>
      </w:r>
      <w:r w:rsidR="00DD6F81" w:rsidRPr="009F6E35">
        <w:t xml:space="preserve"> If you decide to include screenshots in addition to those required by the lab, do not mix them together.</w:t>
      </w:r>
    </w:p>
    <w:p w14:paraId="53094354" w14:textId="77777777" w:rsidR="00D7715A" w:rsidRPr="00A06047" w:rsidRDefault="00D7715A" w:rsidP="00FD32CA">
      <w:pPr>
        <w:pStyle w:val="Heading2"/>
        <w:jc w:val="both"/>
        <w:rPr>
          <w:rStyle w:val="fieldlabel"/>
          <w:rFonts w:asciiTheme="majorHAnsi" w:hAnsiTheme="majorHAnsi"/>
          <w:color w:val="365F91" w:themeColor="accent1" w:themeShade="BF"/>
          <w:sz w:val="26"/>
        </w:rPr>
      </w:pPr>
      <w:bookmarkStart w:id="8" w:name="_Toc48746345"/>
      <w:r w:rsidRPr="009F6E35">
        <w:rPr>
          <w:rStyle w:val="fieldlabel"/>
          <w:rFonts w:asciiTheme="minorHAnsi" w:hAnsiTheme="minorHAnsi"/>
          <w:color w:val="000000" w:themeColor="text1"/>
          <w:sz w:val="24"/>
        </w:rPr>
        <w:lastRenderedPageBreak/>
        <w:t>Screenshots</w:t>
      </w:r>
      <w:bookmarkEnd w:id="8"/>
    </w:p>
    <w:p w14:paraId="2568DCA3" w14:textId="77777777" w:rsidR="00D7715A" w:rsidRPr="009F6E35" w:rsidRDefault="007D68E2" w:rsidP="00FD32CA">
      <w:pPr>
        <w:jc w:val="both"/>
      </w:pPr>
      <w:r w:rsidRPr="009F6E35">
        <w:t xml:space="preserve">Some labs will specify screenshots that must be included as part of the lab. Each should be easily readable without magnifying and should be clearly labeled </w:t>
      </w:r>
      <w:r w:rsidR="00AD3B52">
        <w:t>with a concise description to</w:t>
      </w:r>
      <w:r w:rsidRPr="009F6E35">
        <w:t xml:space="preserve"> indicate what the screenshot </w:t>
      </w:r>
      <w:r w:rsidR="00B94FEC" w:rsidRPr="009F6E35">
        <w:t>is showing</w:t>
      </w:r>
      <w:r w:rsidR="00D7715A" w:rsidRPr="009F6E35">
        <w:t>.</w:t>
      </w:r>
    </w:p>
    <w:p w14:paraId="42E51B01" w14:textId="77777777" w:rsidR="00B94FEC" w:rsidRDefault="00B94FEC" w:rsidP="00FD32CA">
      <w:pPr>
        <w:jc w:val="both"/>
      </w:pPr>
      <w:r w:rsidRPr="009F6E35">
        <w:t xml:space="preserve">This part of the lab proves that you did the work correctly. You must include enough information in the screenshot to prove it is your work. For example, if your screenshot includes commands, the command prompt may show via a hostname that this is your build. You may need to include part of a window or VM title bar to show you </w:t>
      </w:r>
      <w:r w:rsidR="009F6E35">
        <w:t>own</w:t>
      </w:r>
      <w:r w:rsidRPr="009F6E35">
        <w:t xml:space="preserve"> the build.</w:t>
      </w:r>
      <w:r w:rsidR="00AD3B52">
        <w:t xml:space="preserve"> </w:t>
      </w:r>
    </w:p>
    <w:p w14:paraId="6A49BB45" w14:textId="77777777" w:rsidR="00AD3B52" w:rsidRPr="009F6E35" w:rsidRDefault="00AD3B52" w:rsidP="00FD32CA">
      <w:pPr>
        <w:jc w:val="both"/>
      </w:pPr>
      <w:r>
        <w:t>All screenshots must show your unique identifier.</w:t>
      </w:r>
    </w:p>
    <w:p w14:paraId="29A231F7" w14:textId="77777777" w:rsidR="00A06047" w:rsidRPr="00A06047" w:rsidRDefault="00DD6F81" w:rsidP="00FD32CA">
      <w:pPr>
        <w:pStyle w:val="Heading2"/>
        <w:jc w:val="both"/>
        <w:rPr>
          <w:rStyle w:val="fieldlabel"/>
          <w:rFonts w:asciiTheme="majorHAnsi" w:hAnsiTheme="majorHAnsi"/>
          <w:color w:val="365F91" w:themeColor="accent1" w:themeShade="BF"/>
          <w:sz w:val="26"/>
        </w:rPr>
      </w:pPr>
      <w:bookmarkStart w:id="9" w:name="_Toc48746346"/>
      <w:r w:rsidRPr="009F6E35">
        <w:rPr>
          <w:rStyle w:val="fieldlabel"/>
          <w:rFonts w:asciiTheme="minorHAnsi" w:hAnsiTheme="minorHAnsi"/>
          <w:color w:val="000000" w:themeColor="text1"/>
          <w:sz w:val="24"/>
        </w:rPr>
        <w:t>Reflection</w:t>
      </w:r>
      <w:bookmarkEnd w:id="9"/>
    </w:p>
    <w:p w14:paraId="4E6399C9" w14:textId="77777777" w:rsidR="00A06047" w:rsidRPr="009F6E35" w:rsidRDefault="00B91A09" w:rsidP="00FD32CA">
      <w:pPr>
        <w:jc w:val="both"/>
      </w:pPr>
      <w:r w:rsidRPr="009F6E35">
        <w:t>This component is mandatory</w:t>
      </w:r>
      <w:r w:rsidR="00DD6F81" w:rsidRPr="009F6E35">
        <w:t xml:space="preserve"> unless otherwise specified</w:t>
      </w:r>
      <w:r w:rsidR="00A06047" w:rsidRPr="009F6E35">
        <w:t>.</w:t>
      </w:r>
      <w:r w:rsidRPr="009F6E35">
        <w:t xml:space="preserve"> Labs will have </w:t>
      </w:r>
      <w:r w:rsidR="0082782C" w:rsidRPr="009F6E35">
        <w:t xml:space="preserve">a </w:t>
      </w:r>
      <w:r w:rsidRPr="009F6E35">
        <w:t xml:space="preserve">section per part labeled </w:t>
      </w:r>
      <w:r w:rsidR="00DD6F81" w:rsidRPr="009F6E35">
        <w:t xml:space="preserve">Reflection </w:t>
      </w:r>
      <w:r w:rsidRPr="009F6E35">
        <w:t xml:space="preserve">that </w:t>
      </w:r>
      <w:r w:rsidR="009F6E35">
        <w:t>may</w:t>
      </w:r>
      <w:r w:rsidRPr="009F6E35">
        <w:t xml:space="preserve"> </w:t>
      </w:r>
      <w:r w:rsidR="00DD6F81" w:rsidRPr="009F6E35">
        <w:t>suggest what should be</w:t>
      </w:r>
      <w:r w:rsidRPr="009F6E35">
        <w:t xml:space="preserve"> include</w:t>
      </w:r>
      <w:r w:rsidR="00DD6F81" w:rsidRPr="009F6E35">
        <w:t>d at minimum, although you are certainly not limited to only the suggestions</w:t>
      </w:r>
      <w:r w:rsidRPr="009F6E35">
        <w:t xml:space="preserve">. </w:t>
      </w:r>
      <w:r w:rsidR="00DD6F81" w:rsidRPr="009F6E35">
        <w:t xml:space="preserve">The suggestions are there for guidance regarding what you should be writing about. </w:t>
      </w:r>
      <w:r w:rsidRPr="009F6E35">
        <w:t xml:space="preserve">This is where you get to demonstrate that you understood what you did and the </w:t>
      </w:r>
      <w:r w:rsidR="0082782C" w:rsidRPr="009F6E35">
        <w:t>outcomes from your work.</w:t>
      </w:r>
    </w:p>
    <w:p w14:paraId="5E0F91AE" w14:textId="77777777" w:rsidR="0082782C" w:rsidRDefault="00DD6F81" w:rsidP="00FD32CA">
      <w:pPr>
        <w:jc w:val="both"/>
      </w:pPr>
      <w:r w:rsidRPr="009F6E35">
        <w:t>Y</w:t>
      </w:r>
      <w:r w:rsidR="0082782C" w:rsidRPr="009F6E35">
        <w:t xml:space="preserve">ou </w:t>
      </w:r>
      <w:r w:rsidRPr="009F6E35">
        <w:t>do</w:t>
      </w:r>
      <w:r w:rsidR="0082782C" w:rsidRPr="009F6E35">
        <w:t xml:space="preserve"> not have </w:t>
      </w:r>
      <w:r w:rsidRPr="009F6E35">
        <w:t xml:space="preserve">to include </w:t>
      </w:r>
      <w:r w:rsidR="0082782C" w:rsidRPr="009F6E35">
        <w:t xml:space="preserve">pages of explanation. You should be able to provide </w:t>
      </w:r>
      <w:r w:rsidR="007146C4">
        <w:t>multiple paragraphs</w:t>
      </w:r>
      <w:r w:rsidR="0082782C" w:rsidRPr="009F6E35">
        <w:t xml:space="preserve">. </w:t>
      </w:r>
      <w:r w:rsidR="007146C4">
        <w:t xml:space="preserve">Bullet points should only be used to backup the paragraphs. </w:t>
      </w:r>
    </w:p>
    <w:p w14:paraId="16549C00" w14:textId="77777777" w:rsidR="001F7ADD" w:rsidRPr="009F6E35" w:rsidRDefault="001F7ADD" w:rsidP="00FD32CA">
      <w:pPr>
        <w:jc w:val="both"/>
      </w:pPr>
      <w:r>
        <w:t>If you include something that you typed, you may use the Path-Char style to distinguish that text. If you record one or a series of clicks, you may use the Select-Char style to distinguish that text.</w:t>
      </w:r>
    </w:p>
    <w:p w14:paraId="46F17308" w14:textId="77777777" w:rsidR="0082782C" w:rsidRPr="009F6E35" w:rsidRDefault="0082782C" w:rsidP="00FD32CA">
      <w:pPr>
        <w:jc w:val="both"/>
      </w:pPr>
      <w:r w:rsidRPr="009F6E35">
        <w:t>This work is individual, unless otherwise specified, and must be written by you. TurnItIn will be enabled on eConestoga. Plagiarism is not tolerated.</w:t>
      </w:r>
      <w:r w:rsidR="001F7ADD">
        <w:t xml:space="preserve"> Using AI based paraphrasing software is also not tolerated. Note that the A in AI stands for Artificial. The intelligence gained by your professors spending many years working in the field is in no way artificial. </w:t>
      </w:r>
    </w:p>
    <w:p w14:paraId="37D6DB3D" w14:textId="77777777" w:rsidR="00B42118" w:rsidRPr="0082782C" w:rsidRDefault="00B42118" w:rsidP="00FD32CA">
      <w:pPr>
        <w:pStyle w:val="Heading1"/>
        <w:jc w:val="both"/>
      </w:pPr>
      <w:bookmarkStart w:id="10" w:name="_Toc48746347"/>
      <w:r w:rsidRPr="001F7ADD">
        <w:t>References</w:t>
      </w:r>
      <w:bookmarkEnd w:id="10"/>
    </w:p>
    <w:p w14:paraId="48A58B20" w14:textId="77777777" w:rsidR="00B42118" w:rsidRPr="001F7ADD" w:rsidRDefault="00B42118" w:rsidP="00FD32CA">
      <w:pPr>
        <w:jc w:val="both"/>
      </w:pPr>
      <w:r w:rsidRPr="001F7ADD">
        <w:t>List any references to resources quoted or paraphrased that require citation. You may place references in line rather than in a references section if you wish. Whichever option you choose, ensure you are consistent.</w:t>
      </w:r>
    </w:p>
    <w:p w14:paraId="11D72DE8" w14:textId="0B95DEA6" w:rsidR="00B42118" w:rsidRPr="001F7ADD" w:rsidRDefault="00B42118" w:rsidP="00FD32CA">
      <w:pPr>
        <w:jc w:val="both"/>
      </w:pPr>
      <w:r w:rsidRPr="001F7ADD">
        <w:t xml:space="preserve">If you are unsure how to cite resources, please see apa.conestogac.on.ca or drop </w:t>
      </w:r>
      <w:r w:rsidR="00FD32CA" w:rsidRPr="001F7ADD">
        <w:t>into</w:t>
      </w:r>
      <w:bookmarkStart w:id="11" w:name="_GoBack"/>
      <w:bookmarkEnd w:id="11"/>
      <w:r w:rsidRPr="001F7ADD">
        <w:t xml:space="preserve"> the Learning Commons for one-on-one help.</w:t>
      </w:r>
    </w:p>
    <w:sectPr w:rsidR="00B42118" w:rsidRPr="001F7ADD" w:rsidSect="001A2FC2">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22058" w14:textId="77777777" w:rsidR="0094408F" w:rsidRDefault="0094408F" w:rsidP="008E4C28">
      <w:r>
        <w:separator/>
      </w:r>
    </w:p>
  </w:endnote>
  <w:endnote w:type="continuationSeparator" w:id="0">
    <w:p w14:paraId="1515538F" w14:textId="77777777" w:rsidR="0094408F" w:rsidRDefault="0094408F" w:rsidP="008E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ECB88" w14:textId="77777777" w:rsidR="00F313ED" w:rsidRPr="005321E6" w:rsidRDefault="00F313ED" w:rsidP="00F63F63">
    <w:pPr>
      <w:pStyle w:val="Footer"/>
      <w:tabs>
        <w:tab w:val="clear" w:pos="9360"/>
        <w:tab w:val="right" w:pos="10800"/>
      </w:tabs>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FA3E7" w14:textId="77777777" w:rsidR="0094408F" w:rsidRDefault="0094408F" w:rsidP="008E4C28">
      <w:r>
        <w:separator/>
      </w:r>
    </w:p>
  </w:footnote>
  <w:footnote w:type="continuationSeparator" w:id="0">
    <w:p w14:paraId="3FBB532A" w14:textId="77777777" w:rsidR="0094408F" w:rsidRDefault="0094408F" w:rsidP="008E4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ED25" w14:textId="77777777" w:rsidR="001A2FC2" w:rsidRPr="001A2FC2" w:rsidRDefault="001A2FC2" w:rsidP="001A2FC2">
    <w:pPr>
      <w:pStyle w:val="Footer"/>
      <w:tabs>
        <w:tab w:val="clear" w:pos="9360"/>
        <w:tab w:val="right" w:pos="10800"/>
      </w:tabs>
    </w:pPr>
    <w:r w:rsidRPr="001A2FC2">
      <w:t>&lt;Document Title&gt;</w:t>
    </w:r>
    <w:r w:rsidRPr="001A2FC2">
      <w:tab/>
    </w:r>
    <w:r w:rsidRPr="001A2FC2">
      <w:tab/>
      <w:t xml:space="preserve"> </w:t>
    </w:r>
    <w:r w:rsidRPr="001A2FC2">
      <w:fldChar w:fldCharType="begin"/>
    </w:r>
    <w:r w:rsidRPr="001A2FC2">
      <w:instrText xml:space="preserve"> PAGE   \* MERGEFORMAT </w:instrText>
    </w:r>
    <w:r w:rsidRPr="001A2FC2">
      <w:fldChar w:fldCharType="separate"/>
    </w:r>
    <w:r w:rsidRPr="001A2FC2">
      <w:rPr>
        <w:noProof/>
      </w:rPr>
      <w:t>1</w:t>
    </w:r>
    <w:r w:rsidRPr="001A2FC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973CC" w14:textId="77777777" w:rsidR="001A2FC2" w:rsidRPr="001A2FC2" w:rsidRDefault="001A2FC2" w:rsidP="001A2FC2">
    <w:pPr>
      <w:pStyle w:val="Footer"/>
      <w:tabs>
        <w:tab w:val="clear" w:pos="9360"/>
        <w:tab w:val="right" w:pos="10800"/>
      </w:tabs>
      <w:rPr>
        <w:rFonts w:cstheme="minorHAnsi"/>
      </w:rPr>
    </w:pPr>
    <w:r w:rsidRPr="001A2FC2">
      <w:rPr>
        <w:rFonts w:cstheme="minorHAnsi"/>
      </w:rPr>
      <w:t>&lt;Document Title&gt;</w:t>
    </w:r>
    <w:r w:rsidRPr="001A2FC2">
      <w:rPr>
        <w:rFonts w:cstheme="minorHAnsi"/>
      </w:rPr>
      <w:tab/>
    </w:r>
    <w:r w:rsidRPr="001A2FC2">
      <w:rPr>
        <w:rFonts w:cstheme="minorHAnsi"/>
      </w:rPr>
      <w:tab/>
      <w:t xml:space="preserve"> </w:t>
    </w:r>
    <w:r w:rsidRPr="001A2FC2">
      <w:rPr>
        <w:rFonts w:cstheme="minorHAnsi"/>
      </w:rPr>
      <w:fldChar w:fldCharType="begin"/>
    </w:r>
    <w:r w:rsidRPr="001A2FC2">
      <w:rPr>
        <w:rFonts w:cstheme="minorHAnsi"/>
      </w:rPr>
      <w:instrText xml:space="preserve"> PAGE   \* MERGEFORMAT </w:instrText>
    </w:r>
    <w:r w:rsidRPr="001A2FC2">
      <w:rPr>
        <w:rFonts w:cstheme="minorHAnsi"/>
      </w:rPr>
      <w:fldChar w:fldCharType="separate"/>
    </w:r>
    <w:r w:rsidRPr="001A2FC2">
      <w:rPr>
        <w:rFonts w:cstheme="minorHAnsi"/>
      </w:rPr>
      <w:t>2</w:t>
    </w:r>
    <w:r w:rsidRPr="001A2FC2">
      <w:rPr>
        <w:rFonts w:cstheme="minorHAns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42D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0929AC"/>
    <w:multiLevelType w:val="hybridMultilevel"/>
    <w:tmpl w:val="4CB8A1D0"/>
    <w:lvl w:ilvl="0" w:tplc="541E68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9139C"/>
    <w:multiLevelType w:val="hybridMultilevel"/>
    <w:tmpl w:val="1772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30FF1"/>
    <w:multiLevelType w:val="hybridMultilevel"/>
    <w:tmpl w:val="6C0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140AE"/>
    <w:multiLevelType w:val="hybridMultilevel"/>
    <w:tmpl w:val="26E8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269FC"/>
    <w:multiLevelType w:val="hybridMultilevel"/>
    <w:tmpl w:val="206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CB6"/>
    <w:rsid w:val="00000AE0"/>
    <w:rsid w:val="00000C48"/>
    <w:rsid w:val="000079FB"/>
    <w:rsid w:val="000143D2"/>
    <w:rsid w:val="0002496E"/>
    <w:rsid w:val="00027AEF"/>
    <w:rsid w:val="00031FB2"/>
    <w:rsid w:val="000325A8"/>
    <w:rsid w:val="00034005"/>
    <w:rsid w:val="00037A54"/>
    <w:rsid w:val="00040699"/>
    <w:rsid w:val="00065CFA"/>
    <w:rsid w:val="00086503"/>
    <w:rsid w:val="00087153"/>
    <w:rsid w:val="000875C1"/>
    <w:rsid w:val="00090300"/>
    <w:rsid w:val="000A12E6"/>
    <w:rsid w:val="000A6323"/>
    <w:rsid w:val="000B275B"/>
    <w:rsid w:val="000C6960"/>
    <w:rsid w:val="000E106D"/>
    <w:rsid w:val="000F0D54"/>
    <w:rsid w:val="000F5B90"/>
    <w:rsid w:val="0011300B"/>
    <w:rsid w:val="001151AB"/>
    <w:rsid w:val="001209CC"/>
    <w:rsid w:val="00120CD5"/>
    <w:rsid w:val="0012213B"/>
    <w:rsid w:val="00123258"/>
    <w:rsid w:val="00132024"/>
    <w:rsid w:val="00133588"/>
    <w:rsid w:val="00140545"/>
    <w:rsid w:val="00141D96"/>
    <w:rsid w:val="001421F0"/>
    <w:rsid w:val="00144A9C"/>
    <w:rsid w:val="0016009E"/>
    <w:rsid w:val="0016293F"/>
    <w:rsid w:val="001669E6"/>
    <w:rsid w:val="001812B6"/>
    <w:rsid w:val="001973D8"/>
    <w:rsid w:val="001A2FC2"/>
    <w:rsid w:val="001A5357"/>
    <w:rsid w:val="001A683D"/>
    <w:rsid w:val="001D095D"/>
    <w:rsid w:val="001D1CBF"/>
    <w:rsid w:val="001D7949"/>
    <w:rsid w:val="001E04D9"/>
    <w:rsid w:val="001E6D21"/>
    <w:rsid w:val="001F7ADD"/>
    <w:rsid w:val="00211157"/>
    <w:rsid w:val="0023058F"/>
    <w:rsid w:val="002366AB"/>
    <w:rsid w:val="00236A37"/>
    <w:rsid w:val="00244A13"/>
    <w:rsid w:val="0025145F"/>
    <w:rsid w:val="002655E2"/>
    <w:rsid w:val="002729BA"/>
    <w:rsid w:val="00273D8B"/>
    <w:rsid w:val="00275E4D"/>
    <w:rsid w:val="002766F5"/>
    <w:rsid w:val="0027689D"/>
    <w:rsid w:val="00281B31"/>
    <w:rsid w:val="00285C47"/>
    <w:rsid w:val="00295E12"/>
    <w:rsid w:val="002968CF"/>
    <w:rsid w:val="002A33C5"/>
    <w:rsid w:val="002A3B6C"/>
    <w:rsid w:val="002B2F2B"/>
    <w:rsid w:val="002B39C7"/>
    <w:rsid w:val="002C1A33"/>
    <w:rsid w:val="002D7837"/>
    <w:rsid w:val="002F26F7"/>
    <w:rsid w:val="002F5981"/>
    <w:rsid w:val="002F59BC"/>
    <w:rsid w:val="002F6D12"/>
    <w:rsid w:val="002F7BDF"/>
    <w:rsid w:val="00301626"/>
    <w:rsid w:val="00304D14"/>
    <w:rsid w:val="003137A4"/>
    <w:rsid w:val="00313986"/>
    <w:rsid w:val="00314307"/>
    <w:rsid w:val="0032154C"/>
    <w:rsid w:val="00327089"/>
    <w:rsid w:val="00327765"/>
    <w:rsid w:val="00331934"/>
    <w:rsid w:val="0033390F"/>
    <w:rsid w:val="00342C26"/>
    <w:rsid w:val="00343B46"/>
    <w:rsid w:val="00345D8D"/>
    <w:rsid w:val="003537C7"/>
    <w:rsid w:val="003560C9"/>
    <w:rsid w:val="00365585"/>
    <w:rsid w:val="003758E8"/>
    <w:rsid w:val="0037749E"/>
    <w:rsid w:val="00377DAB"/>
    <w:rsid w:val="00386F09"/>
    <w:rsid w:val="00390C47"/>
    <w:rsid w:val="003947C9"/>
    <w:rsid w:val="00394BF4"/>
    <w:rsid w:val="003C4BE1"/>
    <w:rsid w:val="003D5EFC"/>
    <w:rsid w:val="003E738A"/>
    <w:rsid w:val="003F4527"/>
    <w:rsid w:val="003F6121"/>
    <w:rsid w:val="00406416"/>
    <w:rsid w:val="004070E3"/>
    <w:rsid w:val="00411704"/>
    <w:rsid w:val="00417AB2"/>
    <w:rsid w:val="00431EB0"/>
    <w:rsid w:val="00450FE2"/>
    <w:rsid w:val="00484914"/>
    <w:rsid w:val="00485909"/>
    <w:rsid w:val="00490D1A"/>
    <w:rsid w:val="004A5A77"/>
    <w:rsid w:val="004B1B40"/>
    <w:rsid w:val="004B3EEC"/>
    <w:rsid w:val="004C6601"/>
    <w:rsid w:val="004E01D2"/>
    <w:rsid w:val="004F00C6"/>
    <w:rsid w:val="0050124B"/>
    <w:rsid w:val="00503F66"/>
    <w:rsid w:val="00507A1C"/>
    <w:rsid w:val="00517BBE"/>
    <w:rsid w:val="0052753F"/>
    <w:rsid w:val="005321E6"/>
    <w:rsid w:val="00537C76"/>
    <w:rsid w:val="00537D0E"/>
    <w:rsid w:val="005701F3"/>
    <w:rsid w:val="005747A9"/>
    <w:rsid w:val="00577F51"/>
    <w:rsid w:val="00580BD4"/>
    <w:rsid w:val="005811CC"/>
    <w:rsid w:val="00583909"/>
    <w:rsid w:val="005852AE"/>
    <w:rsid w:val="00587EE8"/>
    <w:rsid w:val="00587F4F"/>
    <w:rsid w:val="005907B7"/>
    <w:rsid w:val="00591DED"/>
    <w:rsid w:val="005A77BE"/>
    <w:rsid w:val="005B2AFC"/>
    <w:rsid w:val="005B4AD0"/>
    <w:rsid w:val="005C37D2"/>
    <w:rsid w:val="005C4F29"/>
    <w:rsid w:val="005D640E"/>
    <w:rsid w:val="0060079C"/>
    <w:rsid w:val="006048A0"/>
    <w:rsid w:val="006066D3"/>
    <w:rsid w:val="00625716"/>
    <w:rsid w:val="00626DB1"/>
    <w:rsid w:val="00627900"/>
    <w:rsid w:val="0063218F"/>
    <w:rsid w:val="00645974"/>
    <w:rsid w:val="00661210"/>
    <w:rsid w:val="006678EB"/>
    <w:rsid w:val="00671B94"/>
    <w:rsid w:val="00674792"/>
    <w:rsid w:val="00674C4A"/>
    <w:rsid w:val="00691F7A"/>
    <w:rsid w:val="006A30D1"/>
    <w:rsid w:val="006B73BC"/>
    <w:rsid w:val="006C53B4"/>
    <w:rsid w:val="006D2251"/>
    <w:rsid w:val="006E22B6"/>
    <w:rsid w:val="006E368D"/>
    <w:rsid w:val="006E4C58"/>
    <w:rsid w:val="006E6F02"/>
    <w:rsid w:val="006F2D02"/>
    <w:rsid w:val="00710225"/>
    <w:rsid w:val="00711AE9"/>
    <w:rsid w:val="007146C4"/>
    <w:rsid w:val="00721122"/>
    <w:rsid w:val="00722ACB"/>
    <w:rsid w:val="00723641"/>
    <w:rsid w:val="00723A8E"/>
    <w:rsid w:val="00751732"/>
    <w:rsid w:val="0075792F"/>
    <w:rsid w:val="007618E5"/>
    <w:rsid w:val="007659E9"/>
    <w:rsid w:val="00771DF1"/>
    <w:rsid w:val="007947AC"/>
    <w:rsid w:val="007965D7"/>
    <w:rsid w:val="007A7453"/>
    <w:rsid w:val="007B26D9"/>
    <w:rsid w:val="007B7C73"/>
    <w:rsid w:val="007C6C8C"/>
    <w:rsid w:val="007D64E3"/>
    <w:rsid w:val="007D68E2"/>
    <w:rsid w:val="007E3588"/>
    <w:rsid w:val="007E5CB1"/>
    <w:rsid w:val="007F0426"/>
    <w:rsid w:val="007F4005"/>
    <w:rsid w:val="00802B77"/>
    <w:rsid w:val="0081234C"/>
    <w:rsid w:val="0082782C"/>
    <w:rsid w:val="008337F4"/>
    <w:rsid w:val="008365E3"/>
    <w:rsid w:val="00843DD9"/>
    <w:rsid w:val="008533B5"/>
    <w:rsid w:val="00854267"/>
    <w:rsid w:val="00862DA9"/>
    <w:rsid w:val="00867C7C"/>
    <w:rsid w:val="008710AF"/>
    <w:rsid w:val="00882EBD"/>
    <w:rsid w:val="00887153"/>
    <w:rsid w:val="008967DB"/>
    <w:rsid w:val="008A2B5D"/>
    <w:rsid w:val="008A6990"/>
    <w:rsid w:val="008A789B"/>
    <w:rsid w:val="008B29E7"/>
    <w:rsid w:val="008D1B33"/>
    <w:rsid w:val="008E4C28"/>
    <w:rsid w:val="008F1157"/>
    <w:rsid w:val="008F2855"/>
    <w:rsid w:val="00901724"/>
    <w:rsid w:val="00906D7E"/>
    <w:rsid w:val="009277BA"/>
    <w:rsid w:val="00930943"/>
    <w:rsid w:val="00936AEC"/>
    <w:rsid w:val="0094408F"/>
    <w:rsid w:val="00946431"/>
    <w:rsid w:val="00951CDD"/>
    <w:rsid w:val="0096401A"/>
    <w:rsid w:val="00964ACC"/>
    <w:rsid w:val="009655A2"/>
    <w:rsid w:val="009662E3"/>
    <w:rsid w:val="00974873"/>
    <w:rsid w:val="00981518"/>
    <w:rsid w:val="00982DEA"/>
    <w:rsid w:val="009851C8"/>
    <w:rsid w:val="00994296"/>
    <w:rsid w:val="00995F47"/>
    <w:rsid w:val="009A1C75"/>
    <w:rsid w:val="009D67E4"/>
    <w:rsid w:val="009E4019"/>
    <w:rsid w:val="009E603E"/>
    <w:rsid w:val="009F5A95"/>
    <w:rsid w:val="009F5F14"/>
    <w:rsid w:val="009F6E35"/>
    <w:rsid w:val="00A00A1B"/>
    <w:rsid w:val="00A011DF"/>
    <w:rsid w:val="00A01224"/>
    <w:rsid w:val="00A0374A"/>
    <w:rsid w:val="00A05460"/>
    <w:rsid w:val="00A06047"/>
    <w:rsid w:val="00A212EF"/>
    <w:rsid w:val="00A34B6C"/>
    <w:rsid w:val="00A36206"/>
    <w:rsid w:val="00A426FA"/>
    <w:rsid w:val="00A44664"/>
    <w:rsid w:val="00A577D2"/>
    <w:rsid w:val="00A64C55"/>
    <w:rsid w:val="00A86E38"/>
    <w:rsid w:val="00A91714"/>
    <w:rsid w:val="00A94B85"/>
    <w:rsid w:val="00AA39AB"/>
    <w:rsid w:val="00AA457E"/>
    <w:rsid w:val="00AA629A"/>
    <w:rsid w:val="00AB7884"/>
    <w:rsid w:val="00AD3B52"/>
    <w:rsid w:val="00AE0297"/>
    <w:rsid w:val="00AE0C88"/>
    <w:rsid w:val="00B23425"/>
    <w:rsid w:val="00B31900"/>
    <w:rsid w:val="00B3323F"/>
    <w:rsid w:val="00B3526A"/>
    <w:rsid w:val="00B36BB8"/>
    <w:rsid w:val="00B3716A"/>
    <w:rsid w:val="00B37B9E"/>
    <w:rsid w:val="00B400B8"/>
    <w:rsid w:val="00B42118"/>
    <w:rsid w:val="00B67F75"/>
    <w:rsid w:val="00B73CAA"/>
    <w:rsid w:val="00B9012B"/>
    <w:rsid w:val="00B91A09"/>
    <w:rsid w:val="00B93247"/>
    <w:rsid w:val="00B94FEC"/>
    <w:rsid w:val="00B95463"/>
    <w:rsid w:val="00B972FE"/>
    <w:rsid w:val="00BB4E88"/>
    <w:rsid w:val="00BB5477"/>
    <w:rsid w:val="00BB7BB6"/>
    <w:rsid w:val="00BD65C2"/>
    <w:rsid w:val="00BE047A"/>
    <w:rsid w:val="00BE38F8"/>
    <w:rsid w:val="00BE4874"/>
    <w:rsid w:val="00BE66C3"/>
    <w:rsid w:val="00BF6F57"/>
    <w:rsid w:val="00C018DA"/>
    <w:rsid w:val="00C03959"/>
    <w:rsid w:val="00C04E10"/>
    <w:rsid w:val="00C063AE"/>
    <w:rsid w:val="00C200F7"/>
    <w:rsid w:val="00C20E7C"/>
    <w:rsid w:val="00C23ECE"/>
    <w:rsid w:val="00C43D4E"/>
    <w:rsid w:val="00C44530"/>
    <w:rsid w:val="00C52A95"/>
    <w:rsid w:val="00C5642D"/>
    <w:rsid w:val="00C64D55"/>
    <w:rsid w:val="00C66861"/>
    <w:rsid w:val="00C76057"/>
    <w:rsid w:val="00C76790"/>
    <w:rsid w:val="00C85E2D"/>
    <w:rsid w:val="00C9689B"/>
    <w:rsid w:val="00C9733E"/>
    <w:rsid w:val="00CB44A2"/>
    <w:rsid w:val="00CC2D3D"/>
    <w:rsid w:val="00CC313F"/>
    <w:rsid w:val="00CC4B2C"/>
    <w:rsid w:val="00CC6E5F"/>
    <w:rsid w:val="00CD3671"/>
    <w:rsid w:val="00CD6693"/>
    <w:rsid w:val="00CD7346"/>
    <w:rsid w:val="00D07F03"/>
    <w:rsid w:val="00D14BD0"/>
    <w:rsid w:val="00D15447"/>
    <w:rsid w:val="00D17A7A"/>
    <w:rsid w:val="00D300DD"/>
    <w:rsid w:val="00D33217"/>
    <w:rsid w:val="00D34CBD"/>
    <w:rsid w:val="00D41E41"/>
    <w:rsid w:val="00D44BC3"/>
    <w:rsid w:val="00D50329"/>
    <w:rsid w:val="00D579A8"/>
    <w:rsid w:val="00D57AA9"/>
    <w:rsid w:val="00D63D6D"/>
    <w:rsid w:val="00D64A7A"/>
    <w:rsid w:val="00D66468"/>
    <w:rsid w:val="00D66C8B"/>
    <w:rsid w:val="00D7715A"/>
    <w:rsid w:val="00D82770"/>
    <w:rsid w:val="00D85CB6"/>
    <w:rsid w:val="00D911A3"/>
    <w:rsid w:val="00D9746A"/>
    <w:rsid w:val="00DA57D7"/>
    <w:rsid w:val="00DD23CF"/>
    <w:rsid w:val="00DD2F53"/>
    <w:rsid w:val="00DD6F81"/>
    <w:rsid w:val="00DE425A"/>
    <w:rsid w:val="00DF15FC"/>
    <w:rsid w:val="00DF26EB"/>
    <w:rsid w:val="00DF4C7E"/>
    <w:rsid w:val="00DF70F2"/>
    <w:rsid w:val="00E05501"/>
    <w:rsid w:val="00E1204C"/>
    <w:rsid w:val="00E31B90"/>
    <w:rsid w:val="00E31E8E"/>
    <w:rsid w:val="00E35FA2"/>
    <w:rsid w:val="00E47049"/>
    <w:rsid w:val="00E727B8"/>
    <w:rsid w:val="00E7343F"/>
    <w:rsid w:val="00EB014D"/>
    <w:rsid w:val="00EB022D"/>
    <w:rsid w:val="00EB0E26"/>
    <w:rsid w:val="00EC1925"/>
    <w:rsid w:val="00EC61A9"/>
    <w:rsid w:val="00ED22BE"/>
    <w:rsid w:val="00ED5046"/>
    <w:rsid w:val="00ED5FFF"/>
    <w:rsid w:val="00F01F2F"/>
    <w:rsid w:val="00F115B2"/>
    <w:rsid w:val="00F126C4"/>
    <w:rsid w:val="00F313ED"/>
    <w:rsid w:val="00F358EE"/>
    <w:rsid w:val="00F43F08"/>
    <w:rsid w:val="00F63F63"/>
    <w:rsid w:val="00F70544"/>
    <w:rsid w:val="00F82336"/>
    <w:rsid w:val="00F97D21"/>
    <w:rsid w:val="00FA4244"/>
    <w:rsid w:val="00FA64BF"/>
    <w:rsid w:val="00FA6A8C"/>
    <w:rsid w:val="00FB7725"/>
    <w:rsid w:val="00FC3DDC"/>
    <w:rsid w:val="00FD32CA"/>
    <w:rsid w:val="00FE6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2F7F2"/>
  <w15:docId w15:val="{362D05B4-0E84-468A-B5A8-200BCA64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7ADD"/>
    <w:pPr>
      <w:spacing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120CD5"/>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20CD5"/>
    <w:pPr>
      <w:keepNext/>
      <w:keepLines/>
      <w:spacing w:before="200"/>
      <w:outlineLvl w:val="1"/>
    </w:pPr>
    <w:rPr>
      <w:rFonts w:eastAsiaTheme="majorEastAsia"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title">
    <w:name w:val="centeredtitle"/>
    <w:basedOn w:val="Normal"/>
    <w:next w:val="Normal"/>
    <w:rsid w:val="00386F09"/>
    <w:pPr>
      <w:tabs>
        <w:tab w:val="left" w:pos="4320"/>
      </w:tabs>
      <w:jc w:val="center"/>
    </w:pPr>
    <w:rPr>
      <w:rFonts w:cs="Arial"/>
      <w:b/>
      <w:color w:val="000000"/>
      <w:sz w:val="32"/>
    </w:rPr>
  </w:style>
  <w:style w:type="paragraph" w:customStyle="1" w:styleId="centeredsubtitle">
    <w:name w:val="centeredsubtitle"/>
    <w:basedOn w:val="Normal"/>
    <w:next w:val="Normal"/>
    <w:rsid w:val="00386F09"/>
    <w:pPr>
      <w:tabs>
        <w:tab w:val="left" w:pos="4320"/>
      </w:tabs>
      <w:spacing w:before="120"/>
      <w:jc w:val="center"/>
    </w:pPr>
    <w:rPr>
      <w:rFonts w:cs="Arial"/>
      <w:b/>
      <w:i/>
      <w:color w:val="000000"/>
      <w:sz w:val="28"/>
    </w:rPr>
  </w:style>
  <w:style w:type="paragraph" w:customStyle="1" w:styleId="sectionhead">
    <w:name w:val="sectionhead"/>
    <w:basedOn w:val="Normal"/>
    <w:next w:val="Normal"/>
    <w:link w:val="sectionheadChar"/>
    <w:rsid w:val="00A0374A"/>
    <w:pPr>
      <w:tabs>
        <w:tab w:val="left" w:pos="4320"/>
        <w:tab w:val="left" w:pos="4680"/>
      </w:tabs>
      <w:spacing w:before="240"/>
      <w:outlineLvl w:val="0"/>
    </w:pPr>
    <w:rPr>
      <w:rFonts w:asciiTheme="majorHAnsi" w:hAnsiTheme="majorHAnsi" w:cs="Arial"/>
      <w:b/>
      <w:color w:val="000000"/>
      <w:sz w:val="28"/>
      <w:szCs w:val="28"/>
    </w:rPr>
  </w:style>
  <w:style w:type="character" w:customStyle="1" w:styleId="fieldlabel">
    <w:name w:val="fieldlabel"/>
    <w:basedOn w:val="DefaultParagraphFont"/>
    <w:rsid w:val="00386F09"/>
    <w:rPr>
      <w:rFonts w:ascii="Arial" w:hAnsi="Arial"/>
      <w:color w:val="000000"/>
      <w:sz w:val="20"/>
    </w:rPr>
  </w:style>
  <w:style w:type="character" w:customStyle="1" w:styleId="literalvalue">
    <w:name w:val="literalvalue"/>
    <w:basedOn w:val="DefaultParagraphFont"/>
    <w:rsid w:val="00386F09"/>
    <w:rPr>
      <w:rFonts w:ascii="Lucida Console" w:hAnsi="Lucida Console" w:cs="Courier New"/>
      <w:b/>
      <w:color w:val="0000FF"/>
    </w:rPr>
  </w:style>
  <w:style w:type="character" w:customStyle="1" w:styleId="sectionheadChar">
    <w:name w:val="sectionhead Char"/>
    <w:basedOn w:val="DefaultParagraphFont"/>
    <w:link w:val="sectionhead"/>
    <w:rsid w:val="00A0374A"/>
    <w:rPr>
      <w:rFonts w:asciiTheme="majorHAnsi" w:eastAsia="Times New Roman" w:hAnsiTheme="majorHAnsi" w:cs="Arial"/>
      <w:b/>
      <w:color w:val="000000"/>
      <w:sz w:val="28"/>
      <w:szCs w:val="28"/>
    </w:rPr>
  </w:style>
  <w:style w:type="paragraph" w:styleId="HTMLPreformatted">
    <w:name w:val="HTML Preformatted"/>
    <w:basedOn w:val="Normal"/>
    <w:link w:val="HTMLPreformattedChar"/>
    <w:rsid w:val="0038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386F09"/>
    <w:rPr>
      <w:rFonts w:ascii="Courier New" w:eastAsia="Times New Roman" w:hAnsi="Courier New" w:cs="Courier New"/>
      <w:sz w:val="20"/>
      <w:szCs w:val="20"/>
    </w:rPr>
  </w:style>
  <w:style w:type="paragraph" w:customStyle="1" w:styleId="Body">
    <w:name w:val="Body"/>
    <w:uiPriority w:val="99"/>
    <w:rsid w:val="00386F09"/>
    <w:pPr>
      <w:autoSpaceDE w:val="0"/>
      <w:autoSpaceDN w:val="0"/>
      <w:adjustRightInd w:val="0"/>
      <w:spacing w:after="0" w:line="280" w:lineRule="atLeast"/>
    </w:pPr>
    <w:rPr>
      <w:rFonts w:ascii="Times New Roman" w:eastAsia="Times New Roman" w:hAnsi="Times New Roman" w:cs="Times New Roman"/>
      <w:color w:val="000000"/>
      <w:w w:val="0"/>
      <w:sz w:val="24"/>
      <w:szCs w:val="24"/>
    </w:rPr>
  </w:style>
  <w:style w:type="character" w:styleId="Hyperlink">
    <w:name w:val="Hyperlink"/>
    <w:basedOn w:val="DefaultParagraphFont"/>
    <w:uiPriority w:val="99"/>
    <w:rsid w:val="00386F09"/>
    <w:rPr>
      <w:color w:val="0000FF"/>
      <w:u w:val="single"/>
    </w:rPr>
  </w:style>
  <w:style w:type="paragraph" w:styleId="Header">
    <w:name w:val="header"/>
    <w:basedOn w:val="Normal"/>
    <w:link w:val="HeaderChar"/>
    <w:uiPriority w:val="99"/>
    <w:unhideWhenUsed/>
    <w:rsid w:val="008E4C28"/>
    <w:pPr>
      <w:tabs>
        <w:tab w:val="center" w:pos="4680"/>
        <w:tab w:val="right" w:pos="9360"/>
      </w:tabs>
    </w:pPr>
  </w:style>
  <w:style w:type="character" w:customStyle="1" w:styleId="HeaderChar">
    <w:name w:val="Header Char"/>
    <w:basedOn w:val="DefaultParagraphFont"/>
    <w:link w:val="Header"/>
    <w:uiPriority w:val="99"/>
    <w:rsid w:val="008E4C28"/>
    <w:rPr>
      <w:rFonts w:ascii="Arial" w:eastAsia="Times New Roman" w:hAnsi="Arial" w:cs="Times New Roman"/>
      <w:sz w:val="20"/>
      <w:szCs w:val="24"/>
    </w:rPr>
  </w:style>
  <w:style w:type="paragraph" w:styleId="Footer">
    <w:name w:val="footer"/>
    <w:basedOn w:val="Normal"/>
    <w:link w:val="FooterChar"/>
    <w:uiPriority w:val="99"/>
    <w:unhideWhenUsed/>
    <w:rsid w:val="008E4C28"/>
    <w:pPr>
      <w:tabs>
        <w:tab w:val="center" w:pos="4680"/>
        <w:tab w:val="right" w:pos="9360"/>
      </w:tabs>
    </w:pPr>
  </w:style>
  <w:style w:type="character" w:customStyle="1" w:styleId="FooterChar">
    <w:name w:val="Footer Char"/>
    <w:basedOn w:val="DefaultParagraphFont"/>
    <w:link w:val="Footer"/>
    <w:uiPriority w:val="99"/>
    <w:rsid w:val="008E4C28"/>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8E4C28"/>
    <w:rPr>
      <w:rFonts w:ascii="Tahoma" w:hAnsi="Tahoma" w:cs="Tahoma"/>
      <w:sz w:val="16"/>
      <w:szCs w:val="16"/>
    </w:rPr>
  </w:style>
  <w:style w:type="character" w:customStyle="1" w:styleId="BalloonTextChar">
    <w:name w:val="Balloon Text Char"/>
    <w:basedOn w:val="DefaultParagraphFont"/>
    <w:link w:val="BalloonText"/>
    <w:uiPriority w:val="99"/>
    <w:semiHidden/>
    <w:rsid w:val="008E4C28"/>
    <w:rPr>
      <w:rFonts w:ascii="Tahoma" w:eastAsia="Times New Roman" w:hAnsi="Tahoma" w:cs="Tahoma"/>
      <w:sz w:val="16"/>
      <w:szCs w:val="16"/>
    </w:rPr>
  </w:style>
  <w:style w:type="paragraph" w:styleId="ListParagraph">
    <w:name w:val="List Paragraph"/>
    <w:basedOn w:val="Normal"/>
    <w:uiPriority w:val="34"/>
    <w:qFormat/>
    <w:rsid w:val="00D64A7A"/>
    <w:pPr>
      <w:ind w:left="720"/>
      <w:contextualSpacing/>
    </w:pPr>
  </w:style>
  <w:style w:type="paragraph" w:customStyle="1" w:styleId="Default">
    <w:name w:val="Default"/>
    <w:rsid w:val="005B2AFC"/>
    <w:pPr>
      <w:autoSpaceDE w:val="0"/>
      <w:autoSpaceDN w:val="0"/>
      <w:adjustRightInd w:val="0"/>
      <w:spacing w:after="0" w:line="240" w:lineRule="auto"/>
    </w:pPr>
    <w:rPr>
      <w:rFonts w:ascii="Arial" w:hAnsi="Arial" w:cs="Arial"/>
      <w:color w:val="000000"/>
      <w:sz w:val="24"/>
      <w:szCs w:val="24"/>
    </w:rPr>
  </w:style>
  <w:style w:type="paragraph" w:styleId="DocumentMap">
    <w:name w:val="Document Map"/>
    <w:basedOn w:val="Normal"/>
    <w:link w:val="DocumentMapChar"/>
    <w:uiPriority w:val="99"/>
    <w:semiHidden/>
    <w:unhideWhenUsed/>
    <w:rsid w:val="0025145F"/>
    <w:rPr>
      <w:rFonts w:ascii="Times New Roman" w:hAnsi="Times New Roman"/>
    </w:rPr>
  </w:style>
  <w:style w:type="character" w:customStyle="1" w:styleId="DocumentMapChar">
    <w:name w:val="Document Map Char"/>
    <w:basedOn w:val="DefaultParagraphFont"/>
    <w:link w:val="DocumentMap"/>
    <w:uiPriority w:val="99"/>
    <w:semiHidden/>
    <w:rsid w:val="0025145F"/>
    <w:rPr>
      <w:rFonts w:ascii="Times New Roman" w:eastAsia="Times New Roman" w:hAnsi="Times New Roman" w:cs="Times New Roman"/>
      <w:sz w:val="24"/>
      <w:szCs w:val="24"/>
    </w:rPr>
  </w:style>
  <w:style w:type="character" w:customStyle="1" w:styleId="Select-Char">
    <w:name w:val="Select-Char"/>
    <w:basedOn w:val="DefaultParagraphFont"/>
    <w:uiPriority w:val="1"/>
    <w:qFormat/>
    <w:rsid w:val="0033390F"/>
    <w:rPr>
      <w:rFonts w:asciiTheme="minorHAnsi" w:hAnsiTheme="minorHAnsi"/>
      <w:b/>
      <w:sz w:val="22"/>
      <w:szCs w:val="22"/>
    </w:rPr>
  </w:style>
  <w:style w:type="character" w:customStyle="1" w:styleId="Path-Char">
    <w:name w:val="Path-Char"/>
    <w:basedOn w:val="fieldlabel"/>
    <w:uiPriority w:val="1"/>
    <w:qFormat/>
    <w:rsid w:val="0033390F"/>
    <w:rPr>
      <w:rFonts w:ascii="Lucida Console" w:hAnsi="Lucida Console"/>
      <w:color w:val="000000"/>
      <w:sz w:val="22"/>
      <w:szCs w:val="22"/>
    </w:rPr>
  </w:style>
  <w:style w:type="paragraph" w:styleId="Title">
    <w:name w:val="Title"/>
    <w:basedOn w:val="Normal"/>
    <w:next w:val="Normal"/>
    <w:link w:val="TitleChar"/>
    <w:uiPriority w:val="10"/>
    <w:qFormat/>
    <w:rsid w:val="00A060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0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0CD5"/>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120CD5"/>
    <w:rPr>
      <w:rFonts w:eastAsiaTheme="majorEastAsia" w:cstheme="majorBidi"/>
      <w:color w:val="000000" w:themeColor="text1"/>
      <w:sz w:val="24"/>
      <w:szCs w:val="26"/>
      <w:u w:val="single"/>
    </w:rPr>
  </w:style>
  <w:style w:type="character" w:styleId="BookTitle">
    <w:name w:val="Book Title"/>
    <w:basedOn w:val="DefaultParagraphFont"/>
    <w:uiPriority w:val="33"/>
    <w:qFormat/>
    <w:rsid w:val="00C66861"/>
    <w:rPr>
      <w:b/>
      <w:bCs/>
      <w:i/>
      <w:iCs/>
      <w:spacing w:val="5"/>
    </w:rPr>
  </w:style>
  <w:style w:type="character" w:styleId="Strong">
    <w:name w:val="Strong"/>
    <w:basedOn w:val="DefaultParagraphFont"/>
    <w:uiPriority w:val="22"/>
    <w:qFormat/>
    <w:rsid w:val="00B91A09"/>
    <w:rPr>
      <w:b/>
      <w:bCs/>
    </w:rPr>
  </w:style>
  <w:style w:type="paragraph" w:styleId="TOCHeading">
    <w:name w:val="TOC Heading"/>
    <w:basedOn w:val="Heading1"/>
    <w:next w:val="Normal"/>
    <w:uiPriority w:val="39"/>
    <w:unhideWhenUsed/>
    <w:qFormat/>
    <w:rsid w:val="0082782C"/>
    <w:pPr>
      <w:spacing w:before="480" w:after="0" w:line="276" w:lineRule="auto"/>
      <w:outlineLvl w:val="9"/>
    </w:pPr>
    <w:rPr>
      <w:b w:val="0"/>
      <w:bCs/>
      <w:sz w:val="28"/>
      <w:szCs w:val="28"/>
    </w:rPr>
  </w:style>
  <w:style w:type="paragraph" w:styleId="TOC1">
    <w:name w:val="toc 1"/>
    <w:basedOn w:val="Normal"/>
    <w:next w:val="Normal"/>
    <w:autoRedefine/>
    <w:uiPriority w:val="39"/>
    <w:unhideWhenUsed/>
    <w:rsid w:val="0082782C"/>
    <w:pPr>
      <w:spacing w:before="120" w:after="0"/>
    </w:pPr>
    <w:rPr>
      <w:b/>
      <w:bCs/>
    </w:rPr>
  </w:style>
  <w:style w:type="paragraph" w:styleId="TOC2">
    <w:name w:val="toc 2"/>
    <w:basedOn w:val="Normal"/>
    <w:next w:val="Normal"/>
    <w:autoRedefine/>
    <w:uiPriority w:val="39"/>
    <w:unhideWhenUsed/>
    <w:rsid w:val="0082782C"/>
    <w:pPr>
      <w:spacing w:after="0"/>
      <w:ind w:left="200"/>
    </w:pPr>
    <w:rPr>
      <w:b/>
      <w:bCs/>
      <w:sz w:val="22"/>
      <w:szCs w:val="22"/>
    </w:rPr>
  </w:style>
  <w:style w:type="paragraph" w:styleId="TOC3">
    <w:name w:val="toc 3"/>
    <w:basedOn w:val="Normal"/>
    <w:next w:val="Normal"/>
    <w:autoRedefine/>
    <w:uiPriority w:val="39"/>
    <w:semiHidden/>
    <w:unhideWhenUsed/>
    <w:rsid w:val="0082782C"/>
    <w:pPr>
      <w:spacing w:after="0"/>
      <w:ind w:left="400"/>
    </w:pPr>
    <w:rPr>
      <w:sz w:val="22"/>
      <w:szCs w:val="22"/>
    </w:rPr>
  </w:style>
  <w:style w:type="paragraph" w:styleId="TOC4">
    <w:name w:val="toc 4"/>
    <w:basedOn w:val="Normal"/>
    <w:next w:val="Normal"/>
    <w:autoRedefine/>
    <w:uiPriority w:val="39"/>
    <w:semiHidden/>
    <w:unhideWhenUsed/>
    <w:rsid w:val="0082782C"/>
    <w:pPr>
      <w:spacing w:after="0"/>
      <w:ind w:left="600"/>
    </w:pPr>
    <w:rPr>
      <w:szCs w:val="20"/>
    </w:rPr>
  </w:style>
  <w:style w:type="paragraph" w:styleId="TOC5">
    <w:name w:val="toc 5"/>
    <w:basedOn w:val="Normal"/>
    <w:next w:val="Normal"/>
    <w:autoRedefine/>
    <w:uiPriority w:val="39"/>
    <w:semiHidden/>
    <w:unhideWhenUsed/>
    <w:rsid w:val="0082782C"/>
    <w:pPr>
      <w:spacing w:after="0"/>
      <w:ind w:left="800"/>
    </w:pPr>
    <w:rPr>
      <w:szCs w:val="20"/>
    </w:rPr>
  </w:style>
  <w:style w:type="paragraph" w:styleId="TOC6">
    <w:name w:val="toc 6"/>
    <w:basedOn w:val="Normal"/>
    <w:next w:val="Normal"/>
    <w:autoRedefine/>
    <w:uiPriority w:val="39"/>
    <w:semiHidden/>
    <w:unhideWhenUsed/>
    <w:rsid w:val="0082782C"/>
    <w:pPr>
      <w:spacing w:after="0"/>
      <w:ind w:left="1000"/>
    </w:pPr>
    <w:rPr>
      <w:szCs w:val="20"/>
    </w:rPr>
  </w:style>
  <w:style w:type="paragraph" w:styleId="TOC7">
    <w:name w:val="toc 7"/>
    <w:basedOn w:val="Normal"/>
    <w:next w:val="Normal"/>
    <w:autoRedefine/>
    <w:uiPriority w:val="39"/>
    <w:semiHidden/>
    <w:unhideWhenUsed/>
    <w:rsid w:val="0082782C"/>
    <w:pPr>
      <w:spacing w:after="0"/>
      <w:ind w:left="1200"/>
    </w:pPr>
    <w:rPr>
      <w:szCs w:val="20"/>
    </w:rPr>
  </w:style>
  <w:style w:type="paragraph" w:styleId="TOC8">
    <w:name w:val="toc 8"/>
    <w:basedOn w:val="Normal"/>
    <w:next w:val="Normal"/>
    <w:autoRedefine/>
    <w:uiPriority w:val="39"/>
    <w:semiHidden/>
    <w:unhideWhenUsed/>
    <w:rsid w:val="0082782C"/>
    <w:pPr>
      <w:spacing w:after="0"/>
      <w:ind w:left="1400"/>
    </w:pPr>
    <w:rPr>
      <w:szCs w:val="20"/>
    </w:rPr>
  </w:style>
  <w:style w:type="paragraph" w:styleId="TOC9">
    <w:name w:val="toc 9"/>
    <w:basedOn w:val="Normal"/>
    <w:next w:val="Normal"/>
    <w:autoRedefine/>
    <w:uiPriority w:val="39"/>
    <w:semiHidden/>
    <w:unhideWhenUsed/>
    <w:rsid w:val="0082782C"/>
    <w:pPr>
      <w:spacing w:after="0"/>
      <w:ind w:left="1600"/>
    </w:pPr>
    <w:rPr>
      <w:szCs w:val="20"/>
    </w:rPr>
  </w:style>
  <w:style w:type="character" w:styleId="PageNumber">
    <w:name w:val="page number"/>
    <w:basedOn w:val="DefaultParagraphFont"/>
    <w:uiPriority w:val="99"/>
    <w:semiHidden/>
    <w:unhideWhenUsed/>
    <w:rsid w:val="001A2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bhi\Downloads\Lab_Book_Template_V1.5_NS1_NS2%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9E35E042DBD5488EA37BF1C76AED1D" ma:contentTypeVersion="4" ma:contentTypeDescription="Create a new document." ma:contentTypeScope="" ma:versionID="d538f8a31aa678358af0a54d4d497125">
  <xsd:schema xmlns:xsd="http://www.w3.org/2001/XMLSchema" xmlns:xs="http://www.w3.org/2001/XMLSchema" xmlns:p="http://schemas.microsoft.com/office/2006/metadata/properties" xmlns:ns2="318a2a06-b206-4d9b-9437-42c650c14bcb" targetNamespace="http://schemas.microsoft.com/office/2006/metadata/properties" ma:root="true" ma:fieldsID="d0311c9680c3cf8e9b0dcd33caab0d20" ns2:_="">
    <xsd:import namespace="318a2a06-b206-4d9b-9437-42c650c14b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a2a06-b206-4d9b-9437-42c650c14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CD9E8-D23C-42D9-AE8D-064819746A22}">
  <ds:schemaRefs>
    <ds:schemaRef ds:uri="http://schemas.microsoft.com/office/2006/metadata/properties"/>
  </ds:schemaRefs>
</ds:datastoreItem>
</file>

<file path=customXml/itemProps2.xml><?xml version="1.0" encoding="utf-8"?>
<ds:datastoreItem xmlns:ds="http://schemas.openxmlformats.org/officeDocument/2006/customXml" ds:itemID="{1572A20B-DF00-4768-86FF-14F570A90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8a2a06-b206-4d9b-9437-42c650c14b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C8BEC9-C0BB-4278-B6DA-4742CEC3BD40}">
  <ds:schemaRefs>
    <ds:schemaRef ds:uri="http://schemas.microsoft.com/sharepoint/v3/contenttype/forms"/>
  </ds:schemaRefs>
</ds:datastoreItem>
</file>

<file path=customXml/itemProps4.xml><?xml version="1.0" encoding="utf-8"?>
<ds:datastoreItem xmlns:ds="http://schemas.openxmlformats.org/officeDocument/2006/customXml" ds:itemID="{18D537C5-BFCB-4A97-8B96-EFE0AFB2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Lab_Book_Template_V1.5_NS1_NS2 (2).dotx</Template>
  <TotalTime>5</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Configuration Sheet for Student 1A</vt:lpstr>
    </vt:vector>
  </TitlesOfParts>
  <Company>VMware, Inc.</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Configuration Sheet for Student 1A</dc:title>
  <dc:subject/>
  <dc:creator>Anasuya Bhima</dc:creator>
  <cp:keywords/>
  <dc:description/>
  <cp:lastModifiedBy>Rohini</cp:lastModifiedBy>
  <cp:revision>3</cp:revision>
  <dcterms:created xsi:type="dcterms:W3CDTF">2021-09-17T20:32:00Z</dcterms:created>
  <dcterms:modified xsi:type="dcterms:W3CDTF">2021-09-17T20:35:00Z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0x0101006F9E35E042DBD5488EA37BF1C76AED1D</vt:lpwstr>
  </property>
</Properties>
</file>